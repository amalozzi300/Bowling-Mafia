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90097" w14:paraId="49A47A66" w14:textId="77777777" w:rsidTr="00B73993">
        <w:trPr>
          <w:trHeight w:val="800"/>
        </w:trPr>
        <w:tc>
          <w:tcPr>
            <w:tcW w:w="10790" w:type="dxa"/>
            <w:gridSpan w:val="3"/>
            <w:vAlign w:val="center"/>
          </w:tcPr>
          <w:p w14:paraId="67ABECB3" w14:textId="77777777" w:rsidR="00590097" w:rsidRPr="00590097" w:rsidRDefault="00590097" w:rsidP="0059009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590097">
              <w:rPr>
                <w:b/>
                <w:bCs/>
                <w:sz w:val="44"/>
                <w:szCs w:val="44"/>
              </w:rPr>
              <w:t>Eliminator</w:t>
            </w:r>
          </w:p>
        </w:tc>
      </w:tr>
      <w:tr w:rsidR="00590097" w14:paraId="4F841A49" w14:textId="77777777" w:rsidTr="00590097">
        <w:trPr>
          <w:trHeight w:val="701"/>
        </w:trPr>
        <w:tc>
          <w:tcPr>
            <w:tcW w:w="3596" w:type="dxa"/>
            <w:vAlign w:val="center"/>
          </w:tcPr>
          <w:p w14:paraId="45F8800F" w14:textId="77777777" w:rsidR="00590097" w:rsidRPr="00590097" w:rsidRDefault="00590097" w:rsidP="00590097">
            <w:pPr>
              <w:spacing w:line="276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0097">
              <w:rPr>
                <w:b/>
                <w:bCs/>
                <w:sz w:val="32"/>
                <w:szCs w:val="32"/>
                <w:u w:val="single"/>
              </w:rPr>
              <w:t>Game 1:</w:t>
            </w:r>
          </w:p>
        </w:tc>
        <w:tc>
          <w:tcPr>
            <w:tcW w:w="3597" w:type="dxa"/>
            <w:vAlign w:val="center"/>
          </w:tcPr>
          <w:p w14:paraId="69559397" w14:textId="77777777" w:rsidR="00590097" w:rsidRPr="00590097" w:rsidRDefault="00590097" w:rsidP="00590097">
            <w:pPr>
              <w:spacing w:line="276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0097">
              <w:rPr>
                <w:b/>
                <w:bCs/>
                <w:sz w:val="32"/>
                <w:szCs w:val="32"/>
                <w:u w:val="single"/>
              </w:rPr>
              <w:t>Game 2:</w:t>
            </w:r>
          </w:p>
        </w:tc>
        <w:tc>
          <w:tcPr>
            <w:tcW w:w="3597" w:type="dxa"/>
            <w:vAlign w:val="center"/>
          </w:tcPr>
          <w:p w14:paraId="130C0763" w14:textId="77777777" w:rsidR="00590097" w:rsidRPr="00590097" w:rsidRDefault="00590097" w:rsidP="00590097">
            <w:pPr>
              <w:spacing w:line="276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0097">
              <w:rPr>
                <w:b/>
                <w:bCs/>
                <w:sz w:val="32"/>
                <w:szCs w:val="32"/>
                <w:u w:val="single"/>
              </w:rPr>
              <w:t>Game 3:</w:t>
            </w:r>
          </w:p>
        </w:tc>
      </w:tr>
      <w:tr w:rsidR="00590097" w:rsidRPr="00590097" w14:paraId="1180E273" w14:textId="77777777" w:rsidTr="00590097">
        <w:tc>
          <w:tcPr>
            <w:tcW w:w="3596" w:type="dxa"/>
          </w:tcPr>
          <w:p w14:paraId="19F13AA3" w14:textId="77777777" w:rsidR="00590097" w:rsidRDefault="00590097" w:rsidP="00B7399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6634A11" w14:textId="77777777" w:rsid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---------------------------------</w:t>
            </w:r>
          </w:p>
          <w:p w14:paraId="3A1D59A0" w14:textId="77777777" w:rsidR="00590097" w:rsidRP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130414BD" w14:textId="77777777" w:rsidR="00590097" w:rsidRDefault="00590097" w:rsidP="00B7399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E9C4053" w14:textId="77777777" w:rsid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---------------------------------</w:t>
            </w:r>
          </w:p>
          <w:p w14:paraId="6B5C6353" w14:textId="77777777" w:rsidR="00590097" w:rsidRP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525B69AD" w14:textId="77777777" w:rsid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7F1FBE0" w14:textId="77777777" w:rsid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---------------------------------</w:t>
            </w:r>
          </w:p>
          <w:p w14:paraId="395874AD" w14:textId="77777777" w:rsidR="00590097" w:rsidRPr="00590097" w:rsidRDefault="00590097" w:rsidP="0059009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187C01D7" w14:textId="77777777" w:rsidR="00820E1B" w:rsidRDefault="00820E1B"/>
    <w:p w14:paraId="685F4116" w14:textId="77777777" w:rsidR="00B73993" w:rsidRDefault="00B73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73993" w14:paraId="1DE42DCC" w14:textId="77777777" w:rsidTr="00615A0E">
        <w:trPr>
          <w:trHeight w:val="800"/>
        </w:trPr>
        <w:tc>
          <w:tcPr>
            <w:tcW w:w="10790" w:type="dxa"/>
            <w:gridSpan w:val="3"/>
            <w:vAlign w:val="center"/>
          </w:tcPr>
          <w:p w14:paraId="2950DABC" w14:textId="77777777" w:rsidR="00B73993" w:rsidRPr="00590097" w:rsidRDefault="00B73993" w:rsidP="00615A0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High Game</w:t>
            </w:r>
          </w:p>
        </w:tc>
      </w:tr>
      <w:tr w:rsidR="00B73993" w14:paraId="25681F5A" w14:textId="77777777" w:rsidTr="00615A0E">
        <w:trPr>
          <w:trHeight w:val="701"/>
        </w:trPr>
        <w:tc>
          <w:tcPr>
            <w:tcW w:w="3596" w:type="dxa"/>
            <w:vAlign w:val="center"/>
          </w:tcPr>
          <w:p w14:paraId="55BDBA3C" w14:textId="77777777" w:rsidR="00B73993" w:rsidRPr="00590097" w:rsidRDefault="00B73993" w:rsidP="00615A0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0097">
              <w:rPr>
                <w:b/>
                <w:bCs/>
                <w:sz w:val="32"/>
                <w:szCs w:val="32"/>
                <w:u w:val="single"/>
              </w:rPr>
              <w:t>Game 1:</w:t>
            </w:r>
          </w:p>
        </w:tc>
        <w:tc>
          <w:tcPr>
            <w:tcW w:w="3597" w:type="dxa"/>
            <w:vAlign w:val="center"/>
          </w:tcPr>
          <w:p w14:paraId="6A9E6271" w14:textId="77777777" w:rsidR="00B73993" w:rsidRPr="00590097" w:rsidRDefault="00B73993" w:rsidP="00615A0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0097">
              <w:rPr>
                <w:b/>
                <w:bCs/>
                <w:sz w:val="32"/>
                <w:szCs w:val="32"/>
                <w:u w:val="single"/>
              </w:rPr>
              <w:t>Game 2:</w:t>
            </w:r>
          </w:p>
        </w:tc>
        <w:tc>
          <w:tcPr>
            <w:tcW w:w="3597" w:type="dxa"/>
            <w:vAlign w:val="center"/>
          </w:tcPr>
          <w:p w14:paraId="5933704D" w14:textId="77777777" w:rsidR="00B73993" w:rsidRPr="00590097" w:rsidRDefault="00B73993" w:rsidP="00615A0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0097">
              <w:rPr>
                <w:b/>
                <w:bCs/>
                <w:sz w:val="32"/>
                <w:szCs w:val="32"/>
                <w:u w:val="single"/>
              </w:rPr>
              <w:t>Game 3:</w:t>
            </w:r>
          </w:p>
        </w:tc>
      </w:tr>
      <w:tr w:rsidR="00B73993" w:rsidRPr="00590097" w14:paraId="6906BA55" w14:textId="77777777" w:rsidTr="00615A0E">
        <w:tc>
          <w:tcPr>
            <w:tcW w:w="3596" w:type="dxa"/>
          </w:tcPr>
          <w:p w14:paraId="26879052" w14:textId="77777777" w:rsidR="00B73993" w:rsidRPr="00590097" w:rsidRDefault="00B73993" w:rsidP="00B7399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39B85E59" w14:textId="77777777" w:rsidR="00B73993" w:rsidRPr="00590097" w:rsidRDefault="00B73993" w:rsidP="00B7399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71085DE3" w14:textId="77777777" w:rsidR="00B73993" w:rsidRPr="00590097" w:rsidRDefault="00B73993" w:rsidP="00B7399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42274C3C" w14:textId="77777777" w:rsidR="00B73993" w:rsidRDefault="00B73993"/>
    <w:p w14:paraId="78A46F36" w14:textId="77777777" w:rsidR="00B73993" w:rsidRDefault="00B73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73993" w14:paraId="03B54762" w14:textId="77777777" w:rsidTr="00B73993">
        <w:trPr>
          <w:trHeight w:val="806"/>
        </w:trPr>
        <w:tc>
          <w:tcPr>
            <w:tcW w:w="10790" w:type="dxa"/>
            <w:vAlign w:val="bottom"/>
          </w:tcPr>
          <w:p w14:paraId="574B6D84" w14:textId="77777777" w:rsidR="00B73993" w:rsidRPr="00B73993" w:rsidRDefault="00B73993" w:rsidP="00B73993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B73993">
              <w:rPr>
                <w:b/>
                <w:bCs/>
                <w:sz w:val="40"/>
                <w:szCs w:val="40"/>
              </w:rPr>
              <w:t>Mystery Doubles</w:t>
            </w:r>
          </w:p>
        </w:tc>
      </w:tr>
      <w:tr w:rsidR="00B73993" w14:paraId="3E3212E4" w14:textId="77777777" w:rsidTr="00B73993">
        <w:trPr>
          <w:trHeight w:val="706"/>
        </w:trPr>
        <w:tc>
          <w:tcPr>
            <w:tcW w:w="10790" w:type="dxa"/>
            <w:vAlign w:val="bottom"/>
          </w:tcPr>
          <w:p w14:paraId="5C8039B1" w14:textId="77777777" w:rsidR="00B73993" w:rsidRPr="00B73993" w:rsidRDefault="00B73993" w:rsidP="00B73993">
            <w:pPr>
              <w:spacing w:line="36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Final Results:</w:t>
            </w:r>
          </w:p>
        </w:tc>
      </w:tr>
      <w:tr w:rsidR="00B73993" w14:paraId="325E516C" w14:textId="77777777" w:rsidTr="00B73993">
        <w:tc>
          <w:tcPr>
            <w:tcW w:w="10790" w:type="dxa"/>
          </w:tcPr>
          <w:p w14:paraId="220B9BA2" w14:textId="77777777" w:rsidR="00B73993" w:rsidRPr="00B73993" w:rsidRDefault="00B73993" w:rsidP="00B739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7665F38" w14:textId="77777777" w:rsidR="00B73993" w:rsidRDefault="00B73993"/>
    <w:sectPr w:rsidR="00B73993" w:rsidSect="005900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12"/>
    <w:rsid w:val="001E5291"/>
    <w:rsid w:val="00590097"/>
    <w:rsid w:val="00820E1B"/>
    <w:rsid w:val="00B36C69"/>
    <w:rsid w:val="00B73993"/>
    <w:rsid w:val="00D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2024"/>
  <w15:chartTrackingRefBased/>
  <w15:docId w15:val="{5D24AD4A-5A73-4A4A-82C0-945B51C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malozzi/Library/Group%20Containers/UBF8T346G9.Office/User%20Content.localized/Templates.localized/Past%20Resul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Past Results Template.dotx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Malozzi</cp:lastModifiedBy>
  <cp:revision>1</cp:revision>
  <dcterms:created xsi:type="dcterms:W3CDTF">2022-11-11T17:02:00Z</dcterms:created>
  <dcterms:modified xsi:type="dcterms:W3CDTF">2022-11-11T17:02:00Z</dcterms:modified>
</cp:coreProperties>
</file>